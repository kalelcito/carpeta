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ED6" w:rsidRDefault="00E03ED6">
      <w:r>
        <w:rPr>
          <w:noProof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3pt;margin-top:0;width:333pt;height:90pt;z-index:251657728" stroked="f">
            <v:textbox>
              <w:txbxContent>
                <w:p w:rsidR="00E03ED6" w:rsidRPr="002B297E" w:rsidRDefault="00E03ED6" w:rsidP="002B297E">
                  <w:pPr>
                    <w:jc w:val="center"/>
                    <w:rPr>
                      <w:rFonts w:ascii="Verdana" w:hAnsi="Verdana" w:cs="Verdana"/>
                      <w:b/>
                      <w:bCs/>
                      <w:sz w:val="44"/>
                      <w:szCs w:val="44"/>
                      <w:lang w:val="es-MX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44"/>
                      <w:szCs w:val="44"/>
                      <w:lang w:val="es-MX"/>
                    </w:rPr>
                    <w:t xml:space="preserve">COMITÉ Y </w:t>
                  </w:r>
                  <w:r w:rsidRPr="002B297E">
                    <w:rPr>
                      <w:rFonts w:ascii="Verdana" w:hAnsi="Verdana" w:cs="Verdana"/>
                      <w:b/>
                      <w:bCs/>
                      <w:sz w:val="44"/>
                      <w:szCs w:val="44"/>
                      <w:lang w:val="es-MX"/>
                    </w:rPr>
                    <w:t>SUBCOMITE CRESE</w:t>
                  </w:r>
                </w:p>
                <w:p w:rsidR="00E03ED6" w:rsidRPr="002B297E" w:rsidRDefault="00E03ED6" w:rsidP="002B297E">
                  <w:pPr>
                    <w:jc w:val="center"/>
                    <w:rPr>
                      <w:rFonts w:ascii="Verdana" w:hAnsi="Verdana" w:cs="Verdana"/>
                      <w:b/>
                      <w:bCs/>
                      <w:sz w:val="44"/>
                      <w:szCs w:val="44"/>
                      <w:lang w:val="es-MX"/>
                    </w:rPr>
                  </w:pPr>
                  <w:r w:rsidRPr="002B297E">
                    <w:rPr>
                      <w:rFonts w:ascii="Verdana" w:hAnsi="Verdana" w:cs="Verdana"/>
                      <w:b/>
                      <w:bCs/>
                      <w:sz w:val="44"/>
                      <w:szCs w:val="44"/>
                      <w:lang w:val="es-MX"/>
                    </w:rPr>
                    <w:t>205 TAMPICO</w:t>
                  </w:r>
                </w:p>
              </w:txbxContent>
            </v:textbox>
          </v:shape>
        </w:pict>
      </w:r>
      <w:r>
        <w:rPr>
          <w:noProof/>
          <w:lang w:val="es-MX"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9.7pt;margin-top:.3pt;width:95.7pt;height:78.15pt;z-index:251658752">
            <v:imagedata r:id="rId4" o:title=""/>
          </v:shape>
        </w:pict>
      </w:r>
      <w:r>
        <w:rPr>
          <w:noProof/>
          <w:lang w:val="es-MX" w:eastAsia="es-MX"/>
        </w:rPr>
        <w:pict>
          <v:shape id="_x0000_s1028" type="#_x0000_t75" style="position:absolute;margin-left:-45pt;margin-top:135pt;width:513pt;height:5in;z-index:251656704" stroked="t" strokecolor="red" strokeweight="2.25pt">
            <v:imagedata r:id="rId5" o:title=""/>
            <w10:wrap type="square"/>
          </v:shape>
        </w:pict>
      </w:r>
    </w:p>
    <w:sectPr w:rsidR="00E03ED6" w:rsidSect="00E03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isplayBackgroundShape/>
  <w:embedSystemFonts/>
  <w:defaultTabStop w:val="708"/>
  <w:hyphenationZone w:val="425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297E"/>
    <w:rsid w:val="00015EA5"/>
    <w:rsid w:val="000200E6"/>
    <w:rsid w:val="000645DA"/>
    <w:rsid w:val="000852C6"/>
    <w:rsid w:val="000930B5"/>
    <w:rsid w:val="000C758E"/>
    <w:rsid w:val="000D54F6"/>
    <w:rsid w:val="00102097"/>
    <w:rsid w:val="00111F97"/>
    <w:rsid w:val="00114841"/>
    <w:rsid w:val="00126811"/>
    <w:rsid w:val="00170572"/>
    <w:rsid w:val="00180E39"/>
    <w:rsid w:val="0019259A"/>
    <w:rsid w:val="001B5D94"/>
    <w:rsid w:val="001C36DD"/>
    <w:rsid w:val="001E775E"/>
    <w:rsid w:val="001F3561"/>
    <w:rsid w:val="0024481F"/>
    <w:rsid w:val="00254F72"/>
    <w:rsid w:val="002A06BE"/>
    <w:rsid w:val="002B1A35"/>
    <w:rsid w:val="002B297E"/>
    <w:rsid w:val="002C13EE"/>
    <w:rsid w:val="002E1FF2"/>
    <w:rsid w:val="002F3F9C"/>
    <w:rsid w:val="002F48FC"/>
    <w:rsid w:val="003025C4"/>
    <w:rsid w:val="00302755"/>
    <w:rsid w:val="00321925"/>
    <w:rsid w:val="00323F76"/>
    <w:rsid w:val="003371AD"/>
    <w:rsid w:val="003841F8"/>
    <w:rsid w:val="0038768E"/>
    <w:rsid w:val="003B297F"/>
    <w:rsid w:val="003B35A8"/>
    <w:rsid w:val="0044318A"/>
    <w:rsid w:val="004723B7"/>
    <w:rsid w:val="00484638"/>
    <w:rsid w:val="00485476"/>
    <w:rsid w:val="004C78A9"/>
    <w:rsid w:val="004D0FBA"/>
    <w:rsid w:val="004D4259"/>
    <w:rsid w:val="004F0EF5"/>
    <w:rsid w:val="005448B2"/>
    <w:rsid w:val="005C19CB"/>
    <w:rsid w:val="005E18C6"/>
    <w:rsid w:val="005F011B"/>
    <w:rsid w:val="006135F0"/>
    <w:rsid w:val="0061553F"/>
    <w:rsid w:val="00667407"/>
    <w:rsid w:val="00667D9B"/>
    <w:rsid w:val="006A4E29"/>
    <w:rsid w:val="006B0A58"/>
    <w:rsid w:val="006B2437"/>
    <w:rsid w:val="006B2652"/>
    <w:rsid w:val="006B33A8"/>
    <w:rsid w:val="006C64C7"/>
    <w:rsid w:val="006E3E13"/>
    <w:rsid w:val="006F4921"/>
    <w:rsid w:val="006F56B2"/>
    <w:rsid w:val="00732A00"/>
    <w:rsid w:val="00736682"/>
    <w:rsid w:val="007578ED"/>
    <w:rsid w:val="00764636"/>
    <w:rsid w:val="00790A6E"/>
    <w:rsid w:val="007B13F4"/>
    <w:rsid w:val="007C2FF4"/>
    <w:rsid w:val="007C38B9"/>
    <w:rsid w:val="007D4CCD"/>
    <w:rsid w:val="007D59A5"/>
    <w:rsid w:val="007E2BAF"/>
    <w:rsid w:val="007F5DBE"/>
    <w:rsid w:val="00823820"/>
    <w:rsid w:val="008262C3"/>
    <w:rsid w:val="0083513B"/>
    <w:rsid w:val="00861C5D"/>
    <w:rsid w:val="008642F7"/>
    <w:rsid w:val="008B0A8F"/>
    <w:rsid w:val="008C1641"/>
    <w:rsid w:val="008E59BB"/>
    <w:rsid w:val="00917FA3"/>
    <w:rsid w:val="00924EEA"/>
    <w:rsid w:val="00943B81"/>
    <w:rsid w:val="009523B5"/>
    <w:rsid w:val="009722B9"/>
    <w:rsid w:val="00985136"/>
    <w:rsid w:val="009C4F58"/>
    <w:rsid w:val="009D0446"/>
    <w:rsid w:val="00A10A9E"/>
    <w:rsid w:val="00A27106"/>
    <w:rsid w:val="00A4152E"/>
    <w:rsid w:val="00A4167A"/>
    <w:rsid w:val="00A54F10"/>
    <w:rsid w:val="00A73E8C"/>
    <w:rsid w:val="00A7652A"/>
    <w:rsid w:val="00A900C4"/>
    <w:rsid w:val="00AB3B51"/>
    <w:rsid w:val="00AB79B5"/>
    <w:rsid w:val="00AC20AE"/>
    <w:rsid w:val="00AE636A"/>
    <w:rsid w:val="00AF6CCA"/>
    <w:rsid w:val="00B22004"/>
    <w:rsid w:val="00B33EC2"/>
    <w:rsid w:val="00B46164"/>
    <w:rsid w:val="00B601F7"/>
    <w:rsid w:val="00B628EB"/>
    <w:rsid w:val="00B859E6"/>
    <w:rsid w:val="00BB2CC5"/>
    <w:rsid w:val="00BC5190"/>
    <w:rsid w:val="00BE4D41"/>
    <w:rsid w:val="00C15BCE"/>
    <w:rsid w:val="00C271A3"/>
    <w:rsid w:val="00C57DD9"/>
    <w:rsid w:val="00C939F3"/>
    <w:rsid w:val="00CB1F1F"/>
    <w:rsid w:val="00CC5E55"/>
    <w:rsid w:val="00CD56BC"/>
    <w:rsid w:val="00CE5B2D"/>
    <w:rsid w:val="00D029D7"/>
    <w:rsid w:val="00D11BAD"/>
    <w:rsid w:val="00D222CE"/>
    <w:rsid w:val="00D54164"/>
    <w:rsid w:val="00D57325"/>
    <w:rsid w:val="00D71742"/>
    <w:rsid w:val="00D76466"/>
    <w:rsid w:val="00D90477"/>
    <w:rsid w:val="00DB7978"/>
    <w:rsid w:val="00DE7D1D"/>
    <w:rsid w:val="00DF014E"/>
    <w:rsid w:val="00E03ED6"/>
    <w:rsid w:val="00E166A9"/>
    <w:rsid w:val="00E4312D"/>
    <w:rsid w:val="00E873A9"/>
    <w:rsid w:val="00E91140"/>
    <w:rsid w:val="00EB4FEC"/>
    <w:rsid w:val="00F02E67"/>
    <w:rsid w:val="00F11E82"/>
    <w:rsid w:val="00F16B5F"/>
    <w:rsid w:val="00F46F43"/>
    <w:rsid w:val="00F67A60"/>
    <w:rsid w:val="00F74167"/>
    <w:rsid w:val="00F75A3E"/>
    <w:rsid w:val="00FA25DF"/>
    <w:rsid w:val="00FA7404"/>
    <w:rsid w:val="00FB2852"/>
    <w:rsid w:val="00FC1927"/>
    <w:rsid w:val="00FD1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cct0205</dc:creator>
  <cp:keywords/>
  <dc:description/>
  <cp:lastModifiedBy>cct0205</cp:lastModifiedBy>
  <cp:revision>2</cp:revision>
  <dcterms:created xsi:type="dcterms:W3CDTF">2015-08-25T15:15:00Z</dcterms:created>
  <dcterms:modified xsi:type="dcterms:W3CDTF">2015-08-25T15:15:00Z</dcterms:modified>
</cp:coreProperties>
</file>